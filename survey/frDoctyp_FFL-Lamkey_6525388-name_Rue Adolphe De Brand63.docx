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6525388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Adolphe De Brandt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