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1621585</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47B</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47B</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