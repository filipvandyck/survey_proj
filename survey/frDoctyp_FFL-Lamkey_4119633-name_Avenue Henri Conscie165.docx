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4119633</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165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165</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