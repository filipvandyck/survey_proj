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&lt;Vandaag&gt;</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&lt;Lamkey&gt;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&lt;Contacttelefoonnummer&gt;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&lt;Contactemail&gt;</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&lt;Street&gt;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&lt;nr&gt;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&lt;Postcode&gt; &lt;Plaats&gt;</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&lt;Street&gt;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&lt;nr&gt;</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&lt;Contact&gt;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