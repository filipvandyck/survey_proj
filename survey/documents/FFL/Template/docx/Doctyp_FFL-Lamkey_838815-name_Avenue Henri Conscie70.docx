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838815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Avenue Henri Conscience</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70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70</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