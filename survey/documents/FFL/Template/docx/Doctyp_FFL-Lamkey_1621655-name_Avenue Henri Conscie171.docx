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1621655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171</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171</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