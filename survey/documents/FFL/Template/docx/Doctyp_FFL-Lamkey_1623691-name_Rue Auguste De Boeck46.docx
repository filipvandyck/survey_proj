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1623691</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Rue Auguste De Boeck</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46</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Auguste De Boeck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46</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