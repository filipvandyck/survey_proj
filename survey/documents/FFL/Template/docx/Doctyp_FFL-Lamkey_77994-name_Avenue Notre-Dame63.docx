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77994</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Notre-Dame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63</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Notre-Dame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63</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