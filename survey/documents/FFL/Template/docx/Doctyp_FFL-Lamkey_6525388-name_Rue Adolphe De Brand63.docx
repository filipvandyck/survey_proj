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6525388</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Rue Adolphe De Brandt</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63</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Adolphe De Brandt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63</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