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5583174</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172</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172</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