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1623692</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Auguste De Boeck</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48</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