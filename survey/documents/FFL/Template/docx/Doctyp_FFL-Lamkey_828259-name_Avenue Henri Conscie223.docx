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828259</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223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223</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