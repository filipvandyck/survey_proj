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1621585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47B</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47B</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