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4112478</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Chaussée de Haecht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934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934</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