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838795</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Rue Auguste De Boeck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2</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Rue Auguste De Boeck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2</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