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10-06-2020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830571</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Rue Adolphe De Brandt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35</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Rue Adolphe De Brandt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35</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