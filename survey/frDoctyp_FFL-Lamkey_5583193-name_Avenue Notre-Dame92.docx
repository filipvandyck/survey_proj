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5583193</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Notre-Dame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92</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Notre-Dame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92</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