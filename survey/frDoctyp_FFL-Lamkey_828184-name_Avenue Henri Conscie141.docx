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10-06-2020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828184</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Avenue Henri Conscience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141</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Henri Conscience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141</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