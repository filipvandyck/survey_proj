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10-06-2020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6524649</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Henri Conscience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184</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Henri Conscience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184</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