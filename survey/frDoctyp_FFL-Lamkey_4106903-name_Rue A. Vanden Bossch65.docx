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10-06-2020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4106903</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Rue A. Vanden Bossche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65</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Rue A. Vanden Bossche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65</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