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1623692</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48</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48</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