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1621651</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166</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166</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